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10FE" w14:textId="710E85C6" w:rsidR="003043D1" w:rsidRDefault="00CC4937" w:rsidP="00CC4937">
      <w:pPr>
        <w:pStyle w:val="Titel"/>
        <w:rPr>
          <w:lang w:val="nl-NL"/>
        </w:rPr>
      </w:pPr>
      <w:r>
        <w:rPr>
          <w:lang w:val="nl-NL"/>
        </w:rPr>
        <w:t>Labo</w:t>
      </w:r>
      <w:r w:rsidR="00F8586F">
        <w:rPr>
          <w:lang w:val="nl-NL"/>
        </w:rPr>
        <w:t xml:space="preserve"> 2</w:t>
      </w:r>
    </w:p>
    <w:p w14:paraId="46440602" w14:textId="06EDB90C" w:rsidR="00F8586F" w:rsidRDefault="00AF6EF7" w:rsidP="00AF6EF7">
      <w:pPr>
        <w:pStyle w:val="Kop1"/>
        <w:rPr>
          <w:lang w:val="nl-NL"/>
        </w:rPr>
      </w:pPr>
      <w:r>
        <w:rPr>
          <w:lang w:val="nl-NL"/>
        </w:rPr>
        <w:t>Opdracht 1</w:t>
      </w:r>
    </w:p>
    <w:p w14:paraId="74033FE9" w14:textId="32A60174" w:rsidR="00637606" w:rsidRDefault="00637606">
      <w:pPr>
        <w:rPr>
          <w:lang w:val="nl-NL"/>
        </w:rPr>
      </w:pPr>
      <w:r w:rsidRPr="00EE001C">
        <w:rPr>
          <w:noProof/>
          <w:lang w:val="nl-NL"/>
        </w:rPr>
        <w:drawing>
          <wp:anchor distT="0" distB="0" distL="114300" distR="114300" simplePos="0" relativeHeight="251671552" behindDoc="0" locked="0" layoutInCell="1" allowOverlap="1" wp14:anchorId="67F7F3BA" wp14:editId="4134A8BE">
            <wp:simplePos x="0" y="0"/>
            <wp:positionH relativeFrom="margin">
              <wp:posOffset>-464820</wp:posOffset>
            </wp:positionH>
            <wp:positionV relativeFrom="paragraph">
              <wp:posOffset>322580</wp:posOffset>
            </wp:positionV>
            <wp:extent cx="3042920" cy="3858260"/>
            <wp:effectExtent l="0" t="0" r="5080" b="8890"/>
            <wp:wrapNone/>
            <wp:docPr id="1" name="Afbeelding 1" descr="Afbeelding met tekst, schermafbeelding, monitor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afbeelding, monitor, zwart&#10;&#10;Automatisch gegenereerde beschrijvi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78"/>
                    <a:stretch/>
                  </pic:blipFill>
                  <pic:spPr bwMode="auto">
                    <a:xfrm>
                      <a:off x="0" y="0"/>
                      <a:ext cx="3042920" cy="385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F0891E" w14:textId="5D417157" w:rsidR="00637606" w:rsidRDefault="00637606">
      <w:pPr>
        <w:rPr>
          <w:lang w:val="nl-NL"/>
        </w:rPr>
      </w:pPr>
      <w:r w:rsidRPr="00637606"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3803F403" wp14:editId="33FBAB72">
            <wp:simplePos x="0" y="0"/>
            <wp:positionH relativeFrom="margin">
              <wp:posOffset>2745105</wp:posOffset>
            </wp:positionH>
            <wp:positionV relativeFrom="paragraph">
              <wp:posOffset>221615</wp:posOffset>
            </wp:positionV>
            <wp:extent cx="3530600" cy="3238500"/>
            <wp:effectExtent l="0" t="0" r="0" b="0"/>
            <wp:wrapNone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9" t="-342" r="35211" b="27568"/>
                    <a:stretch/>
                  </pic:blipFill>
                  <pic:spPr bwMode="auto">
                    <a:xfrm>
                      <a:off x="0" y="0"/>
                      <a:ext cx="35306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EDCDF" w14:textId="77777777" w:rsidR="00637606" w:rsidRDefault="00637606">
      <w:pPr>
        <w:rPr>
          <w:lang w:val="nl-NL"/>
        </w:rPr>
      </w:pPr>
    </w:p>
    <w:p w14:paraId="4EC8CB98" w14:textId="391DA038" w:rsidR="00637606" w:rsidRDefault="00637606">
      <w:pPr>
        <w:rPr>
          <w:lang w:val="nl-NL"/>
        </w:rPr>
      </w:pPr>
    </w:p>
    <w:p w14:paraId="4DA105D0" w14:textId="7B321DFD" w:rsidR="00637606" w:rsidRDefault="00637606">
      <w:pPr>
        <w:rPr>
          <w:lang w:val="nl-NL"/>
        </w:rPr>
      </w:pPr>
    </w:p>
    <w:p w14:paraId="12F8B374" w14:textId="77777777" w:rsidR="00637606" w:rsidRDefault="00637606">
      <w:pPr>
        <w:rPr>
          <w:lang w:val="nl-NL"/>
        </w:rPr>
      </w:pPr>
    </w:p>
    <w:p w14:paraId="7C7315DC" w14:textId="72E9110B" w:rsidR="00637606" w:rsidRDefault="00637606">
      <w:pPr>
        <w:rPr>
          <w:lang w:val="nl-NL"/>
        </w:rPr>
      </w:pPr>
    </w:p>
    <w:p w14:paraId="21D39C04" w14:textId="77777777" w:rsidR="00637606" w:rsidRDefault="00637606">
      <w:pPr>
        <w:rPr>
          <w:lang w:val="nl-NL"/>
        </w:rPr>
      </w:pPr>
    </w:p>
    <w:p w14:paraId="19FCC1D4" w14:textId="184B387D" w:rsidR="00637606" w:rsidRDefault="00637606">
      <w:pPr>
        <w:rPr>
          <w:lang w:val="nl-NL"/>
        </w:rPr>
      </w:pPr>
    </w:p>
    <w:p w14:paraId="162FE721" w14:textId="3BBBFCA2" w:rsidR="00637606" w:rsidRDefault="00637606">
      <w:pPr>
        <w:rPr>
          <w:lang w:val="nl-NL"/>
        </w:rPr>
      </w:pPr>
    </w:p>
    <w:p w14:paraId="69BC31AA" w14:textId="1E3E4010" w:rsidR="00637606" w:rsidRDefault="00637606">
      <w:pPr>
        <w:rPr>
          <w:lang w:val="nl-NL"/>
        </w:rPr>
      </w:pPr>
    </w:p>
    <w:p w14:paraId="429F768A" w14:textId="77777777" w:rsidR="00637606" w:rsidRDefault="00637606">
      <w:pPr>
        <w:rPr>
          <w:lang w:val="nl-NL"/>
        </w:rPr>
      </w:pPr>
    </w:p>
    <w:p w14:paraId="042BEE17" w14:textId="77777777" w:rsidR="00637606" w:rsidRDefault="00637606">
      <w:pPr>
        <w:rPr>
          <w:lang w:val="nl-NL"/>
        </w:rPr>
      </w:pPr>
    </w:p>
    <w:p w14:paraId="1B96D93F" w14:textId="27F0F462" w:rsidR="00637606" w:rsidRDefault="00637606">
      <w:pPr>
        <w:rPr>
          <w:lang w:val="nl-NL"/>
        </w:rPr>
      </w:pPr>
    </w:p>
    <w:p w14:paraId="29D2BA14" w14:textId="77777777" w:rsidR="00637606" w:rsidRDefault="00637606">
      <w:pPr>
        <w:rPr>
          <w:lang w:val="nl-NL"/>
        </w:rPr>
      </w:pPr>
    </w:p>
    <w:p w14:paraId="79C8FCBC" w14:textId="4A51D9EC" w:rsidR="00637606" w:rsidRPr="00FC7AAA" w:rsidRDefault="00637606" w:rsidP="00FC7AAA">
      <w:pPr>
        <w:rPr>
          <w:lang w:val="nl-NL"/>
        </w:rPr>
      </w:pPr>
      <w:r w:rsidRPr="00FC7AAA">
        <w:rPr>
          <w:lang w:val="nl-NL"/>
        </w:rPr>
        <w:t>Dit is identiek hetzelfde</w:t>
      </w:r>
    </w:p>
    <w:p w14:paraId="1BA1CACD" w14:textId="208CC8A2" w:rsidR="00637606" w:rsidRDefault="00637606">
      <w:pPr>
        <w:rPr>
          <w:lang w:val="nl-NL"/>
        </w:rPr>
      </w:pPr>
    </w:p>
    <w:p w14:paraId="45FFD514" w14:textId="77777777" w:rsidR="00637606" w:rsidRDefault="00637606">
      <w:pPr>
        <w:rPr>
          <w:lang w:val="nl-NL"/>
        </w:rPr>
      </w:pPr>
    </w:p>
    <w:p w14:paraId="611EAEDC" w14:textId="7EE72BB9" w:rsidR="00637606" w:rsidRPr="00637606" w:rsidRDefault="00637606">
      <w:pPr>
        <w:rPr>
          <w:lang w:val="nl-NL"/>
        </w:rPr>
      </w:pPr>
    </w:p>
    <w:p w14:paraId="20355B9D" w14:textId="401B50C9" w:rsidR="00637606" w:rsidRDefault="00637606">
      <w:pPr>
        <w:rPr>
          <w:rFonts w:asciiTheme="majorHAnsi" w:eastAsiaTheme="majorEastAsia" w:hAnsiTheme="majorHAnsi" w:cstheme="majorBidi"/>
          <w:b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5F8E9F37" w14:textId="0FA5A6BB" w:rsidR="00AF6EF7" w:rsidRDefault="00AF6EF7" w:rsidP="00AF6EF7">
      <w:pPr>
        <w:pStyle w:val="Kop1"/>
        <w:rPr>
          <w:lang w:val="nl-NL"/>
        </w:rPr>
      </w:pPr>
      <w:r>
        <w:rPr>
          <w:lang w:val="nl-NL"/>
        </w:rPr>
        <w:lastRenderedPageBreak/>
        <w:t>Opdracht 2</w:t>
      </w:r>
      <w:r w:rsidR="00571745" w:rsidRPr="00571745">
        <w:rPr>
          <w:noProof/>
          <w:lang w:val="nl-NL"/>
        </w:rPr>
        <w:drawing>
          <wp:inline distT="0" distB="0" distL="0" distR="0" wp14:anchorId="60F9FE57" wp14:editId="24AFE846">
            <wp:extent cx="5161244" cy="3192780"/>
            <wp:effectExtent l="133350" t="114300" r="116205" b="1409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911" cy="3205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7384C2" w14:textId="56E7D3E4" w:rsidR="00571745" w:rsidRPr="00571745" w:rsidRDefault="00253689" w:rsidP="00571745">
      <w:pPr>
        <w:rPr>
          <w:lang w:val="nl-NL"/>
        </w:rPr>
      </w:pPr>
      <w:r w:rsidRPr="00253689">
        <w:rPr>
          <w:noProof/>
          <w:lang w:val="nl-NL"/>
        </w:rPr>
        <w:drawing>
          <wp:inline distT="0" distB="0" distL="0" distR="0" wp14:anchorId="16B8C200" wp14:editId="0444F645">
            <wp:extent cx="5760720" cy="3479800"/>
            <wp:effectExtent l="0" t="0" r="0" b="635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66CE" w14:textId="77777777" w:rsidR="00253689" w:rsidRDefault="00253689">
      <w:pPr>
        <w:rPr>
          <w:rFonts w:asciiTheme="majorHAnsi" w:eastAsiaTheme="majorEastAsia" w:hAnsiTheme="majorHAnsi" w:cstheme="majorBidi"/>
          <w:b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7FDA8667" w14:textId="3EA5409C" w:rsidR="0072221C" w:rsidRDefault="0072221C" w:rsidP="0072221C">
      <w:pPr>
        <w:pStyle w:val="Kop1"/>
        <w:rPr>
          <w:lang w:val="nl-NL"/>
        </w:rPr>
      </w:pPr>
      <w:r>
        <w:rPr>
          <w:lang w:val="nl-NL"/>
        </w:rPr>
        <w:lastRenderedPageBreak/>
        <w:t>Opdracht 3</w:t>
      </w:r>
    </w:p>
    <w:p w14:paraId="15B813D6" w14:textId="469816D5" w:rsidR="00883439" w:rsidRDefault="00883439" w:rsidP="00883439">
      <w:pPr>
        <w:rPr>
          <w:lang w:val="nl-NL"/>
        </w:rPr>
      </w:pPr>
      <w:r w:rsidRPr="00883439">
        <w:rPr>
          <w:noProof/>
          <w:lang w:val="nl-NL"/>
        </w:rPr>
        <w:drawing>
          <wp:inline distT="0" distB="0" distL="0" distR="0" wp14:anchorId="53B0BEB9" wp14:editId="477CBD47">
            <wp:extent cx="5760720" cy="2322195"/>
            <wp:effectExtent l="0" t="0" r="0" b="190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8F73" w14:textId="77777777" w:rsidR="00883439" w:rsidRPr="00883439" w:rsidRDefault="00883439" w:rsidP="00883439">
      <w:pPr>
        <w:rPr>
          <w:lang w:val="nl-NL"/>
        </w:rPr>
      </w:pPr>
    </w:p>
    <w:p w14:paraId="6419AB7C" w14:textId="30FB4546" w:rsidR="00253689" w:rsidRDefault="00184D2E" w:rsidP="00253689">
      <w:pPr>
        <w:rPr>
          <w:lang w:val="nl-NL"/>
        </w:rPr>
      </w:pPr>
      <w:r w:rsidRPr="00184D2E">
        <w:rPr>
          <w:noProof/>
          <w:lang w:val="nl-NL"/>
        </w:rPr>
        <w:drawing>
          <wp:inline distT="0" distB="0" distL="0" distR="0" wp14:anchorId="329D5F0E" wp14:editId="395F5C81">
            <wp:extent cx="5616689" cy="274320"/>
            <wp:effectExtent l="0" t="0" r="317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9033" cy="2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1415" w14:textId="4A265D6C" w:rsidR="00184D2E" w:rsidRDefault="00F8631E" w:rsidP="00253689">
      <w:pPr>
        <w:rPr>
          <w:lang w:val="nl-NL"/>
        </w:rPr>
      </w:pPr>
      <w:r w:rsidRPr="00F8631E">
        <w:rPr>
          <w:noProof/>
          <w:lang w:val="nl-NL"/>
        </w:rPr>
        <w:drawing>
          <wp:inline distT="0" distB="0" distL="0" distR="0" wp14:anchorId="3CDADBD1" wp14:editId="0E9AFC23">
            <wp:extent cx="5608320" cy="27432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646" b="2703"/>
                    <a:stretch/>
                  </pic:blipFill>
                  <pic:spPr bwMode="auto">
                    <a:xfrm>
                      <a:off x="0" y="0"/>
                      <a:ext cx="560832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4B1A3" w14:textId="2179E21F" w:rsidR="00167F90" w:rsidRDefault="00167F90" w:rsidP="00253689">
      <w:pPr>
        <w:rPr>
          <w:lang w:val="nl-NL"/>
        </w:rPr>
      </w:pPr>
      <w:r>
        <w:rPr>
          <w:lang w:val="nl-NL"/>
        </w:rPr>
        <w:t xml:space="preserve">Via </w:t>
      </w:r>
      <w:proofErr w:type="spellStart"/>
      <w:r>
        <w:rPr>
          <w:lang w:val="nl-NL"/>
        </w:rPr>
        <w:t>windows</w:t>
      </w:r>
      <w:proofErr w:type="spellEnd"/>
      <w:r>
        <w:rPr>
          <w:lang w:val="nl-NL"/>
        </w:rPr>
        <w:t xml:space="preserve"> verkenner: je laadt een website uit je eigen archief, uit je eigen laptop dus.</w:t>
      </w:r>
    </w:p>
    <w:p w14:paraId="6A5C9CED" w14:textId="2719D246" w:rsidR="00167F90" w:rsidRPr="00253689" w:rsidRDefault="00167F90" w:rsidP="00253689">
      <w:pPr>
        <w:rPr>
          <w:lang w:val="nl-NL"/>
        </w:rPr>
      </w:pPr>
      <w:r>
        <w:rPr>
          <w:lang w:val="nl-NL"/>
        </w:rPr>
        <w:t xml:space="preserve">Via </w:t>
      </w:r>
      <w:proofErr w:type="spellStart"/>
      <w:r>
        <w:rPr>
          <w:lang w:val="nl-NL"/>
        </w:rPr>
        <w:t>webstorm</w:t>
      </w:r>
      <w:proofErr w:type="spellEnd"/>
      <w:r>
        <w:rPr>
          <w:lang w:val="nl-NL"/>
        </w:rPr>
        <w:t xml:space="preserve">: Je laadt een website via een </w:t>
      </w:r>
      <w:proofErr w:type="spellStart"/>
      <w:r>
        <w:rPr>
          <w:lang w:val="nl-NL"/>
        </w:rPr>
        <w:t>localhost</w:t>
      </w:r>
      <w:proofErr w:type="spellEnd"/>
      <w:r>
        <w:rPr>
          <w:lang w:val="nl-NL"/>
        </w:rPr>
        <w:t>.</w:t>
      </w:r>
    </w:p>
    <w:p w14:paraId="583A9BB0" w14:textId="1B2C3295" w:rsidR="0072221C" w:rsidRDefault="0072221C" w:rsidP="0072221C">
      <w:pPr>
        <w:pStyle w:val="Kop1"/>
        <w:rPr>
          <w:lang w:val="nl-NL"/>
        </w:rPr>
      </w:pPr>
      <w:r>
        <w:rPr>
          <w:lang w:val="nl-NL"/>
        </w:rPr>
        <w:t>Opdracht 4</w:t>
      </w:r>
    </w:p>
    <w:p w14:paraId="7CF0BE2C" w14:textId="1E43BA93" w:rsidR="00FD4B25" w:rsidRDefault="00D951C7" w:rsidP="00FD4B25">
      <w:pPr>
        <w:rPr>
          <w:lang w:val="nl-NL"/>
        </w:rPr>
      </w:pPr>
      <w:r>
        <w:rPr>
          <w:lang w:val="nl-NL"/>
        </w:rPr>
        <w:t>Je typt 5 spaties, maar er wordt er maar 1 geplaatst. Dit komt omdat je alleen tekst kan typen dus woord &gt; spatie &gt; woord. Indien je meer witruimte wil moet je CSS gebruiken voor opmaak.</w:t>
      </w:r>
    </w:p>
    <w:p w14:paraId="7A72D0E4" w14:textId="10D650AE" w:rsidR="00D951C7" w:rsidRDefault="00D951C7" w:rsidP="00D951C7">
      <w:pPr>
        <w:pStyle w:val="Kop1"/>
        <w:rPr>
          <w:lang w:val="nl-NL"/>
        </w:rPr>
      </w:pPr>
      <w:r>
        <w:rPr>
          <w:lang w:val="nl-NL"/>
        </w:rPr>
        <w:t>Opdracht 5</w:t>
      </w:r>
    </w:p>
    <w:p w14:paraId="08E1DEA3" w14:textId="78ED251D" w:rsidR="00D951C7" w:rsidRDefault="00D951C7" w:rsidP="00D951C7">
      <w:pPr>
        <w:rPr>
          <w:lang w:val="nl-NL"/>
        </w:rPr>
      </w:pPr>
      <w:r w:rsidRPr="00D951C7">
        <w:rPr>
          <w:noProof/>
          <w:lang w:val="nl-NL"/>
        </w:rPr>
        <w:drawing>
          <wp:inline distT="0" distB="0" distL="0" distR="0" wp14:anchorId="6B04D9C5" wp14:editId="2159465D">
            <wp:extent cx="5760720" cy="1909445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C6BE" w14:textId="41FF2468" w:rsidR="00D951C7" w:rsidRDefault="00D951C7" w:rsidP="00D951C7">
      <w:pPr>
        <w:rPr>
          <w:lang w:val="nl-NL"/>
        </w:rPr>
      </w:pPr>
      <w:r>
        <w:rPr>
          <w:lang w:val="nl-NL"/>
        </w:rPr>
        <w:t>De &amp;</w:t>
      </w:r>
      <w:proofErr w:type="spellStart"/>
      <w:r>
        <w:rPr>
          <w:lang w:val="nl-NL"/>
        </w:rPr>
        <w:t>nbsp</w:t>
      </w:r>
      <w:proofErr w:type="spellEnd"/>
      <w:r>
        <w:rPr>
          <w:lang w:val="nl-NL"/>
        </w:rPr>
        <w:t>; en &lt;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 xml:space="preserve"> /&gt; komen niet in beeld omdat dit word gezien als een code in HTML. Ook als je het tussen “” plaatst komt het niet tevoorschijn.</w:t>
      </w:r>
    </w:p>
    <w:p w14:paraId="74248E7B" w14:textId="397B09AF" w:rsidR="00D951C7" w:rsidRDefault="00D951C7" w:rsidP="00D951C7">
      <w:pPr>
        <w:rPr>
          <w:lang w:val="nl-NL"/>
        </w:rPr>
      </w:pPr>
    </w:p>
    <w:p w14:paraId="07E6C0FA" w14:textId="77777777" w:rsidR="00D951C7" w:rsidRDefault="00D951C7">
      <w:pPr>
        <w:rPr>
          <w:rFonts w:asciiTheme="majorHAnsi" w:eastAsiaTheme="majorEastAsia" w:hAnsiTheme="majorHAnsi" w:cstheme="majorBidi"/>
          <w:b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402F41EF" w14:textId="1C7321DC" w:rsidR="00D951C7" w:rsidRDefault="00D951C7" w:rsidP="00D951C7">
      <w:pPr>
        <w:pStyle w:val="Kop1"/>
        <w:rPr>
          <w:lang w:val="nl-NL"/>
        </w:rPr>
      </w:pPr>
      <w:r>
        <w:rPr>
          <w:lang w:val="nl-NL"/>
        </w:rPr>
        <w:lastRenderedPageBreak/>
        <w:t>Opdracht 6</w:t>
      </w:r>
    </w:p>
    <w:p w14:paraId="7AD6C5E7" w14:textId="502C3343" w:rsidR="00D951C7" w:rsidRDefault="00EA51C2" w:rsidP="00D951C7">
      <w:pPr>
        <w:rPr>
          <w:lang w:val="nl-NL"/>
        </w:rPr>
      </w:pPr>
      <w:r>
        <w:rPr>
          <w:lang w:val="nl-NL"/>
        </w:rPr>
        <w:t>Er moet voor een berekening &lt;</w:t>
      </w:r>
      <w:proofErr w:type="spellStart"/>
      <w:r>
        <w:rPr>
          <w:lang w:val="nl-NL"/>
        </w:rPr>
        <w:t>calc</w:t>
      </w:r>
      <w:proofErr w:type="spellEnd"/>
      <w:r>
        <w:rPr>
          <w:lang w:val="nl-NL"/>
        </w:rPr>
        <w:t>&gt;en&lt;/</w:t>
      </w:r>
      <w:proofErr w:type="spellStart"/>
      <w:r>
        <w:rPr>
          <w:lang w:val="nl-NL"/>
        </w:rPr>
        <w:t>calc</w:t>
      </w:r>
      <w:proofErr w:type="spellEnd"/>
      <w:r>
        <w:rPr>
          <w:lang w:val="nl-NL"/>
        </w:rPr>
        <w:t>&gt; gebruikt worden gewoon haakjes gebruiken wordt niet beschouwd als een calculatie.</w:t>
      </w:r>
      <w:r w:rsidR="00731D6A">
        <w:rPr>
          <w:lang w:val="nl-NL"/>
        </w:rPr>
        <w:t xml:space="preserve"> Ook de volgorde van de haakjes klopt niet + als je 2x haakjes hebt dan moeten de buitenste [] zijn.</w:t>
      </w:r>
    </w:p>
    <w:p w14:paraId="695F2F76" w14:textId="1EFB25F6" w:rsidR="00EA51C2" w:rsidRDefault="00EA51C2" w:rsidP="00EA51C2">
      <w:pPr>
        <w:pStyle w:val="Kop1"/>
        <w:rPr>
          <w:lang w:val="nl-NL"/>
        </w:rPr>
      </w:pPr>
      <w:r>
        <w:rPr>
          <w:lang w:val="nl-NL"/>
        </w:rPr>
        <w:t>Opdracht 7</w:t>
      </w:r>
    </w:p>
    <w:p w14:paraId="102F381A" w14:textId="209442A6" w:rsidR="00E74C70" w:rsidRDefault="00E74C70" w:rsidP="00731D6A">
      <w:r>
        <w:t xml:space="preserve">({}[]) </w:t>
      </w:r>
      <w:r>
        <w:t>= ja</w:t>
      </w:r>
    </w:p>
    <w:p w14:paraId="407D1C0B" w14:textId="5C0BD8DD" w:rsidR="00E74C70" w:rsidRDefault="00E74C70" w:rsidP="00731D6A">
      <w:r>
        <w:t xml:space="preserve"> {{{()] </w:t>
      </w:r>
      <w:r>
        <w:t>= nee</w:t>
      </w:r>
    </w:p>
    <w:p w14:paraId="7B51757A" w14:textId="79F1A670" w:rsidR="00E74C70" w:rsidRDefault="00E74C70" w:rsidP="00731D6A">
      <w:r>
        <w:t xml:space="preserve">({()}) </w:t>
      </w:r>
      <w:r>
        <w:t>= ja</w:t>
      </w:r>
    </w:p>
    <w:p w14:paraId="5CEE1B21" w14:textId="62AC071F" w:rsidR="00E74C70" w:rsidRDefault="00E74C70" w:rsidP="00731D6A">
      <w:r>
        <w:t xml:space="preserve">(){[}] </w:t>
      </w:r>
      <w:r>
        <w:t>= ja</w:t>
      </w:r>
    </w:p>
    <w:p w14:paraId="74511F98" w14:textId="4C0F6409" w:rsidR="00B830CA" w:rsidRPr="00731D6A" w:rsidRDefault="00E74C70" w:rsidP="00731D6A">
      <w:pPr>
        <w:rPr>
          <w:lang w:val="nl-NL"/>
        </w:rPr>
      </w:pPr>
      <w:r>
        <w:t xml:space="preserve"> {{([])</w:t>
      </w:r>
      <w:r>
        <w:t xml:space="preserve"> = nee</w:t>
      </w:r>
    </w:p>
    <w:p w14:paraId="23EC1AF2" w14:textId="36A142B0" w:rsidR="00EA51C2" w:rsidRDefault="00EE6A8B" w:rsidP="00EE6A8B">
      <w:pPr>
        <w:pStyle w:val="Kop1"/>
        <w:rPr>
          <w:lang w:val="nl-NL"/>
        </w:rPr>
      </w:pPr>
      <w:r>
        <w:rPr>
          <w:lang w:val="nl-NL"/>
        </w:rPr>
        <w:t>Opdracht 8</w:t>
      </w:r>
    </w:p>
    <w:p w14:paraId="63881FEB" w14:textId="6EDE0FF3" w:rsidR="00EE6A8B" w:rsidRPr="00EE6A8B" w:rsidRDefault="003F02EA" w:rsidP="00EE6A8B">
      <w:pPr>
        <w:rPr>
          <w:lang w:val="nl-NL"/>
        </w:rPr>
      </w:pPr>
      <w:r w:rsidRPr="003F02EA">
        <w:rPr>
          <w:noProof/>
          <w:lang w:val="nl-NL"/>
        </w:rPr>
        <w:drawing>
          <wp:inline distT="0" distB="0" distL="0" distR="0" wp14:anchorId="5816E2CD" wp14:editId="0167E246">
            <wp:extent cx="5760720" cy="1541780"/>
            <wp:effectExtent l="0" t="0" r="0" b="127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1D12" w14:textId="77777777" w:rsidR="003F02EA" w:rsidRDefault="003F02EA" w:rsidP="00D951C7">
      <w:pPr>
        <w:tabs>
          <w:tab w:val="left" w:pos="2964"/>
        </w:tabs>
        <w:rPr>
          <w:lang w:val="nl-NL"/>
        </w:rPr>
      </w:pPr>
      <w:r>
        <w:rPr>
          <w:lang w:val="nl-NL"/>
        </w:rPr>
        <w:t>Ja ook bij een &gt; link is dit te zien. Het loopt door op de tekst die je al had dus als je daar geen spatie plaats zullen die woorden gewoon aan elkaar plakken.</w:t>
      </w:r>
    </w:p>
    <w:p w14:paraId="1C903E30" w14:textId="77777777" w:rsidR="003F02EA" w:rsidRDefault="003F02EA" w:rsidP="00D951C7">
      <w:pPr>
        <w:tabs>
          <w:tab w:val="left" w:pos="2964"/>
        </w:tabs>
        <w:rPr>
          <w:lang w:val="nl-NL"/>
        </w:rPr>
      </w:pPr>
      <w:r w:rsidRPr="003F02EA">
        <w:rPr>
          <w:noProof/>
          <w:lang w:val="nl-NL"/>
        </w:rPr>
        <w:drawing>
          <wp:inline distT="0" distB="0" distL="0" distR="0" wp14:anchorId="55DA4466" wp14:editId="5BC10EEC">
            <wp:extent cx="5760720" cy="1811655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t>De “een” staat nu ook in vetgedrukte letters.</w:t>
      </w:r>
    </w:p>
    <w:p w14:paraId="7C2F3EB6" w14:textId="0A5543A4" w:rsidR="003F02EA" w:rsidRDefault="003F02EA" w:rsidP="003F02EA">
      <w:pPr>
        <w:pStyle w:val="Kop1"/>
        <w:rPr>
          <w:lang w:val="nl-NL"/>
        </w:rPr>
      </w:pPr>
      <w:r>
        <w:rPr>
          <w:lang w:val="nl-NL"/>
        </w:rPr>
        <w:t>Opdracht 9</w:t>
      </w:r>
    </w:p>
    <w:p w14:paraId="1FA54EB6" w14:textId="76D59670" w:rsidR="003147DF" w:rsidRPr="003147DF" w:rsidRDefault="00326F33" w:rsidP="003147DF">
      <w:pPr>
        <w:rPr>
          <w:lang w:val="nl-NL"/>
        </w:rPr>
      </w:pPr>
      <w:r>
        <w:rPr>
          <w:lang w:val="nl-NL"/>
        </w:rPr>
        <w:t>Deze opgave begreep ik niet.</w:t>
      </w:r>
    </w:p>
    <w:p w14:paraId="0410AC98" w14:textId="1D330663" w:rsidR="00D74292" w:rsidRDefault="00D74292" w:rsidP="00D74292">
      <w:pPr>
        <w:pStyle w:val="Kop1"/>
        <w:rPr>
          <w:lang w:val="nl-NL"/>
        </w:rPr>
      </w:pPr>
      <w:r>
        <w:rPr>
          <w:lang w:val="nl-NL"/>
        </w:rPr>
        <w:t>Opdracht 10</w:t>
      </w:r>
    </w:p>
    <w:p w14:paraId="4988B87D" w14:textId="4F115A32" w:rsidR="00D74292" w:rsidRDefault="00D74292" w:rsidP="00D74292">
      <w:r w:rsidRPr="00D74292">
        <w:t xml:space="preserve">Een </w:t>
      </w:r>
      <w:proofErr w:type="spellStart"/>
      <w:r w:rsidRPr="00D74292">
        <w:t>ul</w:t>
      </w:r>
      <w:proofErr w:type="spellEnd"/>
      <w:r w:rsidRPr="00D74292">
        <w:t xml:space="preserve"> of </w:t>
      </w:r>
      <w:proofErr w:type="spellStart"/>
      <w:r w:rsidRPr="00D74292">
        <w:t>unordered</w:t>
      </w:r>
      <w:proofErr w:type="spellEnd"/>
      <w:r w:rsidRPr="00D74292">
        <w:t xml:space="preserve"> list kan ni</w:t>
      </w:r>
      <w:r>
        <w:t xml:space="preserve">et in een </w:t>
      </w:r>
      <w:proofErr w:type="spellStart"/>
      <w:r>
        <w:t>ol</w:t>
      </w:r>
      <w:proofErr w:type="spellEnd"/>
      <w:r>
        <w:t xml:space="preserve"> of </w:t>
      </w:r>
      <w:proofErr w:type="spellStart"/>
      <w:r>
        <w:t>ordered</w:t>
      </w:r>
      <w:proofErr w:type="spellEnd"/>
      <w:r>
        <w:t xml:space="preserve"> list staan.</w:t>
      </w:r>
    </w:p>
    <w:p w14:paraId="67BE12FE" w14:textId="3B22F33F" w:rsidR="00D74292" w:rsidRDefault="00B22432" w:rsidP="00B22432">
      <w:pPr>
        <w:pStyle w:val="Kop1"/>
      </w:pPr>
      <w:r>
        <w:lastRenderedPageBreak/>
        <w:t>Opdracht 11</w:t>
      </w:r>
    </w:p>
    <w:p w14:paraId="46DA8789" w14:textId="0AA03A45" w:rsidR="00B22432" w:rsidRDefault="00B22432" w:rsidP="00B22432">
      <w:r>
        <w:t>Voor zover ik zie worden de taalveranderingen bijgehouden in sessie opslag. Dit is ook logisch omdat je tijdens de huidige sessie (moment dat je de website gebruikt) de taal veranderd.</w:t>
      </w:r>
    </w:p>
    <w:p w14:paraId="4F1F848F" w14:textId="77777777" w:rsidR="00B22432" w:rsidRDefault="00B22432" w:rsidP="003F02EA">
      <w:pPr>
        <w:pStyle w:val="Kop1"/>
      </w:pPr>
      <w:r>
        <w:t>Opdracht 12</w:t>
      </w:r>
    </w:p>
    <w:p w14:paraId="0BDA5353" w14:textId="2F154452" w:rsidR="00B22432" w:rsidRDefault="003077C0" w:rsidP="00B22432">
      <w:r w:rsidRPr="003077C0">
        <w:drawing>
          <wp:inline distT="0" distB="0" distL="0" distR="0" wp14:anchorId="5DEAD8D3" wp14:editId="107D960C">
            <wp:extent cx="5760720" cy="849630"/>
            <wp:effectExtent l="0" t="0" r="0" b="7620"/>
            <wp:docPr id="12" name="Afbeelding 12" descr="Afbeelding met tekst, scorebord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, scorebord, schermafbeelding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E971" w14:textId="6C19874D" w:rsidR="003077C0" w:rsidRDefault="003077C0" w:rsidP="003077C0">
      <w:r>
        <w:t>Bij de cookies staat LG5_CompareCart. Dit is waar het vergelijken word opgeslaan.</w:t>
      </w:r>
    </w:p>
    <w:p w14:paraId="3085CF84" w14:textId="3CF1FF8F" w:rsidR="00D951C7" w:rsidRDefault="00B22432" w:rsidP="00590A58">
      <w:pPr>
        <w:pStyle w:val="Kop1"/>
      </w:pPr>
      <w:r>
        <w:t>Opdracht 13</w:t>
      </w:r>
    </w:p>
    <w:p w14:paraId="468D00F0" w14:textId="42B41EF6" w:rsidR="00B22432" w:rsidRPr="00B22432" w:rsidRDefault="005A4E9E" w:rsidP="00B22432">
      <w:r>
        <w:t xml:space="preserve">Bij </w:t>
      </w:r>
      <w:proofErr w:type="spellStart"/>
      <w:r>
        <w:t>csa</w:t>
      </w:r>
      <w:proofErr w:type="spellEnd"/>
      <w:r>
        <w:t xml:space="preserve"> </w:t>
      </w:r>
      <w:proofErr w:type="spellStart"/>
      <w:r>
        <w:t>tabbed</w:t>
      </w:r>
      <w:proofErr w:type="spellEnd"/>
      <w:r>
        <w:t xml:space="preserve"> </w:t>
      </w:r>
      <w:proofErr w:type="spellStart"/>
      <w:r>
        <w:t>browsing</w:t>
      </w:r>
      <w:proofErr w:type="spellEnd"/>
      <w:r>
        <w:t xml:space="preserve"> veranderd er iets als ik bijvoorbeeld de hoeveelheid van het product aanpas maar dat lijkt mij weinig te maken te hebben met het winkelmandje zelf.</w:t>
      </w:r>
    </w:p>
    <w:sectPr w:rsidR="00B22432" w:rsidRPr="00B22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035F2"/>
    <w:multiLevelType w:val="hybridMultilevel"/>
    <w:tmpl w:val="875EB6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50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0A"/>
    <w:rsid w:val="000C65A5"/>
    <w:rsid w:val="00167F90"/>
    <w:rsid w:val="00184D2E"/>
    <w:rsid w:val="00253689"/>
    <w:rsid w:val="003043D1"/>
    <w:rsid w:val="003077C0"/>
    <w:rsid w:val="003147DF"/>
    <w:rsid w:val="00326F33"/>
    <w:rsid w:val="003F02EA"/>
    <w:rsid w:val="00444F18"/>
    <w:rsid w:val="00514453"/>
    <w:rsid w:val="00571745"/>
    <w:rsid w:val="00590A58"/>
    <w:rsid w:val="005A4E9E"/>
    <w:rsid w:val="00637606"/>
    <w:rsid w:val="0072221C"/>
    <w:rsid w:val="00731D6A"/>
    <w:rsid w:val="00883439"/>
    <w:rsid w:val="00AF6EF7"/>
    <w:rsid w:val="00B22432"/>
    <w:rsid w:val="00B830CA"/>
    <w:rsid w:val="00CC4937"/>
    <w:rsid w:val="00D74292"/>
    <w:rsid w:val="00D951C7"/>
    <w:rsid w:val="00E74C70"/>
    <w:rsid w:val="00EA51C2"/>
    <w:rsid w:val="00ED500A"/>
    <w:rsid w:val="00EE001C"/>
    <w:rsid w:val="00EE6A8B"/>
    <w:rsid w:val="00F8586F"/>
    <w:rsid w:val="00F8631E"/>
    <w:rsid w:val="00FC7AAA"/>
    <w:rsid w:val="00F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A547"/>
  <w15:chartTrackingRefBased/>
  <w15:docId w15:val="{7E62996D-9F58-4BFC-9011-308C123B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aliases w:val="Opdracht ..."/>
    <w:basedOn w:val="Standaard"/>
    <w:next w:val="Standaard"/>
    <w:link w:val="Kop1Char"/>
    <w:uiPriority w:val="9"/>
    <w:qFormat/>
    <w:rsid w:val="00AF6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F6E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rsid w:val="00AF6EF7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Kop1Char">
    <w:name w:val="Kop 1 Char"/>
    <w:aliases w:val="Opdracht ... Char"/>
    <w:basedOn w:val="Standaardalinea-lettertype"/>
    <w:link w:val="Kop1"/>
    <w:uiPriority w:val="9"/>
    <w:rsid w:val="00AF6EF7"/>
    <w:rPr>
      <w:rFonts w:asciiTheme="majorHAnsi" w:eastAsiaTheme="majorEastAsia" w:hAnsiTheme="majorHAnsi" w:cstheme="majorBidi"/>
      <w:b/>
      <w:sz w:val="32"/>
      <w:szCs w:val="32"/>
    </w:rPr>
  </w:style>
  <w:style w:type="paragraph" w:styleId="Lijstalinea">
    <w:name w:val="List Paragraph"/>
    <w:basedOn w:val="Standaard"/>
    <w:uiPriority w:val="34"/>
    <w:qFormat/>
    <w:rsid w:val="00FC7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ahd\OneDrive\Documenten\Aangepaste%20Office-sjablonen\Labo%20word%20document%20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E079E-A5DB-44A4-832D-6D9C7369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 word document sjabloon</Template>
  <TotalTime>1</TotalTime>
  <Pages>5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DERGELIJKE MEER</dc:creator>
  <cp:keywords/>
  <dc:description/>
  <cp:lastModifiedBy>FA DERGELIJKE MEER</cp:lastModifiedBy>
  <cp:revision>2</cp:revision>
  <dcterms:created xsi:type="dcterms:W3CDTF">2022-10-06T06:27:00Z</dcterms:created>
  <dcterms:modified xsi:type="dcterms:W3CDTF">2022-10-06T06:27:00Z</dcterms:modified>
</cp:coreProperties>
</file>